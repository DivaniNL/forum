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672A6659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1C7F132B" w14:textId="77777777" w:rsidTr="1AF65F19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FB53A4" w14:textId="77777777" w:rsidR="004F7A96" w:rsidRDefault="00FE3C2E" w:rsidP="00FE3C2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Plan van Aanpak</w:t>
                    </w:r>
                  </w:p>
                </w:sdtContent>
              </w:sdt>
              <w:p w14:paraId="1AF65F19" w14:textId="77777777" w:rsidR="1AF65F19" w:rsidRDefault="1AF65F19"/>
            </w:tc>
          </w:tr>
          <w:tr w:rsidR="004F7A96" w14:paraId="086F1702" w14:textId="77777777" w:rsidTr="1AF65F19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F712CFF" w14:textId="2EEC87AF" w:rsidR="004F7A96" w:rsidRDefault="00B648CB" w:rsidP="004F7A96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03-06-2021</w:t>
                    </w:r>
                  </w:p>
                </w:sdtContent>
              </w:sdt>
              <w:p w14:paraId="4DBE7B50" w14:textId="77777777" w:rsidR="1AF65F19" w:rsidRDefault="1AF65F19"/>
            </w:tc>
          </w:tr>
          <w:tr w:rsidR="004F7A96" w14:paraId="0A37501D" w14:textId="77777777" w:rsidTr="1AF65F19">
            <w:trPr>
              <w:trHeight w:val="525"/>
            </w:trPr>
            <w:tc>
              <w:tcPr>
                <w:tcW w:w="0" w:type="auto"/>
                <w:vAlign w:val="bottom"/>
              </w:tcPr>
              <w:p w14:paraId="5DAB6C7B" w14:textId="77777777" w:rsidR="004F7A96" w:rsidRDefault="004F7A96" w:rsidP="004F7A96"/>
            </w:tc>
          </w:tr>
          <w:tr w:rsidR="004F7A96" w14:paraId="6CB63476" w14:textId="77777777" w:rsidTr="1AF65F19">
            <w:tc>
              <w:tcPr>
                <w:tcW w:w="0" w:type="auto"/>
                <w:vAlign w:val="bottom"/>
              </w:tcPr>
              <w:p w14:paraId="73F76B03" w14:textId="0EF19FE7" w:rsidR="00B648CB" w:rsidRDefault="006B6170" w:rsidP="1AF65F19">
                <w:pPr>
                  <w:jc w:val="center"/>
                </w:pPr>
                <w:proofErr w:type="gramStart"/>
                <w:r>
                  <w:t>Naam :</w:t>
                </w:r>
                <w:proofErr w:type="gramEnd"/>
                <w:r>
                  <w:t xml:space="preserve"> </w:t>
                </w:r>
                <w:r w:rsidR="00B648CB">
                  <w:t>Liam Meyvogel</w:t>
                </w:r>
              </w:p>
              <w:p w14:paraId="35089B97" w14:textId="1A44B12A" w:rsidR="006B6170" w:rsidRDefault="006B6170" w:rsidP="1AF65F19">
                <w:pPr>
                  <w:jc w:val="center"/>
                </w:pPr>
                <w:proofErr w:type="gramStart"/>
                <w:r>
                  <w:t>Klas :</w:t>
                </w:r>
                <w:proofErr w:type="gramEnd"/>
                <w:r>
                  <w:t xml:space="preserve"> </w:t>
                </w:r>
                <w:r w:rsidR="00B648CB">
                  <w:t xml:space="preserve"> 1WDV2</w:t>
                </w:r>
              </w:p>
              <w:p w14:paraId="02EB378F" w14:textId="77777777" w:rsidR="006B6170" w:rsidRDefault="006B6170" w:rsidP="004F7A96">
                <w:pPr>
                  <w:jc w:val="center"/>
                </w:pPr>
              </w:p>
            </w:tc>
          </w:tr>
          <w:tr w:rsidR="004F7A96" w14:paraId="6A05A809" w14:textId="77777777" w:rsidTr="1AF65F19">
            <w:tc>
              <w:tcPr>
                <w:tcW w:w="0" w:type="auto"/>
                <w:vAlign w:val="bottom"/>
              </w:tcPr>
              <w:p w14:paraId="5A39BBE3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41C8F396" w14:textId="77777777" w:rsidR="003C589C" w:rsidRDefault="000E5C8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20019F58" w14:textId="77777777" w:rsidR="00AE1D62" w:rsidRDefault="00AE1D62">
      <w:pPr>
        <w:pStyle w:val="Kop1"/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1AF65F19">
        <w:rPr>
          <w:i w:val="0"/>
          <w:color w:val="2F5897" w:themeColor="text2"/>
          <w:spacing w:val="5"/>
          <w:kern w:val="28"/>
          <w:sz w:val="52"/>
          <w:szCs w:val="52"/>
          <w14:ligatures w14:val="standardContextual"/>
          <w14:cntxtAlts/>
        </w:rPr>
        <w:lastRenderedPageBreak/>
        <w:t xml:space="preserve">Korte samenvatting van het project met op te leveren producten </w:t>
      </w:r>
    </w:p>
    <w:p w14:paraId="55D34E4E" w14:textId="3AB6B93B" w:rsidR="1AF65F19" w:rsidRDefault="1AF65F19" w:rsidP="1AF65F19"/>
    <w:p w14:paraId="52C1579F" w14:textId="0C9A894A" w:rsidR="47D4E6B0" w:rsidRDefault="00B648CB" w:rsidP="1AF65F19">
      <w:r>
        <w:t>Een forum waar mensen foto</w:t>
      </w:r>
      <w:r w:rsidR="004258E6">
        <w:t>’</w:t>
      </w:r>
      <w:r>
        <w:t>s en</w:t>
      </w:r>
      <w:r w:rsidR="004258E6">
        <w:t xml:space="preserve"> meningen</w:t>
      </w:r>
      <w:r>
        <w:t xml:space="preserve"> </w:t>
      </w:r>
      <w:r w:rsidR="004258E6">
        <w:t>kunnen</w:t>
      </w:r>
      <w:r>
        <w:t xml:space="preserve"> delen over verschillende onderwerpen.</w:t>
      </w:r>
    </w:p>
    <w:p w14:paraId="63E30D86" w14:textId="77777777" w:rsidR="00AE1D62" w:rsidRDefault="00AE1D62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Takenlijst van project met effort points</w:t>
      </w:r>
    </w:p>
    <w:p w14:paraId="65CC3532" w14:textId="5D5B2858" w:rsidR="00AE1D62" w:rsidRPr="00AE1D62" w:rsidRDefault="00AE1D62" w:rsidP="1AF65F19">
      <w:pPr>
        <w:widowControl w:val="0"/>
        <w:spacing w:after="0" w:line="264" w:lineRule="auto"/>
        <w:contextualSpacing/>
        <w:rPr>
          <w:b/>
          <w:bCs/>
        </w:rPr>
      </w:pPr>
      <w:r w:rsidRPr="1AF65F19">
        <w:rPr>
          <w:b/>
          <w:bCs/>
        </w:rPr>
        <w:t xml:space="preserve">Alle taken die verricht moeten worden, taken met effort points hoger dan 13 moeten verdeeld worden onder </w:t>
      </w:r>
      <w:proofErr w:type="spellStart"/>
      <w:r w:rsidRPr="1AF65F19">
        <w:rPr>
          <w:b/>
          <w:bCs/>
        </w:rPr>
        <w:t>subtaken</w:t>
      </w:r>
      <w:proofErr w:type="spellEnd"/>
    </w:p>
    <w:p w14:paraId="23CFFE9B" w14:textId="5D44CF24" w:rsidR="00AE1D62" w:rsidRPr="00AE1D62" w:rsidRDefault="00AE1D62" w:rsidP="00AE1D62">
      <w:pPr>
        <w:widowControl w:val="0"/>
        <w:spacing w:after="0" w:line="264" w:lineRule="auto"/>
        <w:contextualSpacing/>
      </w:pPr>
    </w:p>
    <w:p w14:paraId="1142005A" w14:textId="5A496C71" w:rsidR="00B648CB" w:rsidRDefault="00B648CB" w:rsidP="00B648CB">
      <w:pPr>
        <w:widowControl w:val="0"/>
        <w:spacing w:after="0" w:line="264" w:lineRule="auto"/>
        <w:contextualSpacing/>
      </w:pPr>
      <w:r>
        <w:t xml:space="preserve">Forum </w:t>
      </w:r>
      <w:r w:rsidR="005C74F5">
        <w:t>ontwerpen</w:t>
      </w:r>
      <w:r>
        <w:t xml:space="preserve"> 2</w:t>
      </w:r>
    </w:p>
    <w:p w14:paraId="690E0E27" w14:textId="719E498F" w:rsidR="00B648CB" w:rsidRDefault="00B648CB" w:rsidP="00B648CB">
      <w:pPr>
        <w:widowControl w:val="0"/>
        <w:spacing w:after="0" w:line="264" w:lineRule="auto"/>
        <w:contextualSpacing/>
      </w:pPr>
      <w:proofErr w:type="gramStart"/>
      <w:r>
        <w:t>PHP code</w:t>
      </w:r>
      <w:proofErr w:type="gramEnd"/>
      <w:r>
        <w:t xml:space="preserve"> schrijven 6</w:t>
      </w:r>
    </w:p>
    <w:p w14:paraId="212C2FC2" w14:textId="16C0BBCF" w:rsidR="00B648CB" w:rsidRDefault="00B648CB" w:rsidP="00B648CB">
      <w:pPr>
        <w:widowControl w:val="0"/>
        <w:spacing w:after="0" w:line="264" w:lineRule="auto"/>
        <w:contextualSpacing/>
      </w:pPr>
      <w:r>
        <w:t>Database maken 2</w:t>
      </w:r>
    </w:p>
    <w:p w14:paraId="0D0B940D" w14:textId="4B38C78B" w:rsidR="00AE1D62" w:rsidRPr="00B648CB" w:rsidRDefault="00B648CB" w:rsidP="00B648CB">
      <w:pPr>
        <w:widowControl w:val="0"/>
        <w:spacing w:after="0" w:line="264" w:lineRule="auto"/>
        <w:contextualSpacing/>
      </w:pPr>
      <w:r>
        <w:t>Site responsive maken 3</w:t>
      </w:r>
      <w:r w:rsidR="00AE1D62">
        <w:br/>
      </w:r>
    </w:p>
    <w:p w14:paraId="0E27B00A" w14:textId="77777777" w:rsidR="00AE1D62" w:rsidRDefault="00AE1D62" w:rsidP="00AE1D62">
      <w:pPr>
        <w:rPr>
          <w:b/>
        </w:rPr>
      </w:pPr>
    </w:p>
    <w:p w14:paraId="241A4EE2" w14:textId="77777777" w:rsidR="00AE1D62" w:rsidRDefault="00AE1D62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Tijdsbewaking</w:t>
      </w:r>
    </w:p>
    <w:p w14:paraId="7DEF663F" w14:textId="77777777" w:rsidR="00AE1D62" w:rsidRPr="00B648CB" w:rsidRDefault="00AE1D62" w:rsidP="00AE1D62">
      <w:pPr>
        <w:rPr>
          <w:b/>
        </w:rPr>
      </w:pPr>
      <w:r w:rsidRPr="1AF65F19">
        <w:rPr>
          <w:b/>
          <w:bCs/>
        </w:rPr>
        <w:t xml:space="preserve">Wat te doen als de planning niet meer </w:t>
      </w:r>
      <w:proofErr w:type="gramStart"/>
      <w:r w:rsidRPr="1AF65F19">
        <w:rPr>
          <w:b/>
          <w:bCs/>
        </w:rPr>
        <w:t>gelijk loopt</w:t>
      </w:r>
      <w:proofErr w:type="gramEnd"/>
      <w:r w:rsidRPr="1AF65F19">
        <w:rPr>
          <w:b/>
          <w:bCs/>
        </w:rPr>
        <w:t xml:space="preserve"> door bijvoorbeeld tegenvallers of meevallers tijdens </w:t>
      </w:r>
      <w:r w:rsidRPr="00B648CB">
        <w:rPr>
          <w:b/>
          <w:bCs/>
        </w:rPr>
        <w:t>de realisatie</w:t>
      </w:r>
    </w:p>
    <w:p w14:paraId="44EAFD9C" w14:textId="4C2B2C07" w:rsidR="006D7C18" w:rsidRDefault="00B648CB" w:rsidP="006D7C18">
      <w:r w:rsidRPr="00B648CB">
        <w:t xml:space="preserve">Als ik </w:t>
      </w:r>
      <w:proofErr w:type="gramStart"/>
      <w:r w:rsidRPr="00B648CB">
        <w:t>tijd nood</w:t>
      </w:r>
      <w:proofErr w:type="gramEnd"/>
      <w:r w:rsidRPr="00B648CB">
        <w:t xml:space="preserve"> heb ga ik mezelf meer focus op het backend gedeelte en wat minder op de </w:t>
      </w:r>
      <w:proofErr w:type="spellStart"/>
      <w:r w:rsidRPr="00B648CB">
        <w:t>frond</w:t>
      </w:r>
      <w:proofErr w:type="spellEnd"/>
      <w:r w:rsidRPr="00B648CB">
        <w:t>-end.</w:t>
      </w:r>
    </w:p>
    <w:p w14:paraId="2F44E202" w14:textId="009F3BED" w:rsidR="00465EEB" w:rsidRDefault="00465EEB" w:rsidP="006D7C18"/>
    <w:p w14:paraId="77CA945D" w14:textId="31AAA681" w:rsidR="00465EEB" w:rsidRDefault="00465EEB" w:rsidP="006D7C18"/>
    <w:p w14:paraId="42BCB11C" w14:textId="77777777" w:rsidR="00465EEB" w:rsidRDefault="00465EEB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CBDAF8C" w14:textId="77777777" w:rsidR="00465EEB" w:rsidRDefault="00465EEB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52E10AD" w14:textId="77777777" w:rsidR="00465EEB" w:rsidRDefault="00465EEB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7AC26579" w14:textId="54045497" w:rsidR="00465EEB" w:rsidRDefault="00465EEB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Planning</w:t>
      </w:r>
    </w:p>
    <w:p w14:paraId="7DE6FD02" w14:textId="20F1953A" w:rsidR="00465EEB" w:rsidRDefault="00465EEB" w:rsidP="00465EEB">
      <w:r>
        <w:t xml:space="preserve">Week 22: Maken van </w:t>
      </w:r>
      <w:proofErr w:type="spellStart"/>
      <w:r>
        <w:t>wireframes</w:t>
      </w:r>
      <w:proofErr w:type="spellEnd"/>
      <w:r>
        <w:t>, functioneel en technisch ontwerp.</w:t>
      </w:r>
    </w:p>
    <w:p w14:paraId="6EF69355" w14:textId="4E4EC282" w:rsidR="00465EEB" w:rsidRDefault="00465EEB" w:rsidP="00465EEB">
      <w:r>
        <w:t>Week 23: De database en login systeem maken.</w:t>
      </w:r>
    </w:p>
    <w:p w14:paraId="4E40FAE4" w14:textId="0F784177" w:rsidR="00465EEB" w:rsidRDefault="00465EEB" w:rsidP="00465EEB">
      <w:r>
        <w:t xml:space="preserve">Week </w:t>
      </w:r>
      <w:proofErr w:type="gramStart"/>
      <w:r>
        <w:t>24:  De</w:t>
      </w:r>
      <w:proofErr w:type="gramEnd"/>
      <w:r>
        <w:t xml:space="preserve"> landing page stijlen en gebruiksvriendelijk maken.</w:t>
      </w:r>
    </w:p>
    <w:p w14:paraId="71D607AD" w14:textId="5F4F3DA6" w:rsidR="00465EEB" w:rsidRDefault="00465EEB" w:rsidP="00465EEB">
      <w:r>
        <w:t xml:space="preserve">Week </w:t>
      </w:r>
      <w:proofErr w:type="gramStart"/>
      <w:r>
        <w:t xml:space="preserve">25:  </w:t>
      </w:r>
      <w:r w:rsidR="00DC1DBF">
        <w:t>De</w:t>
      </w:r>
      <w:proofErr w:type="gramEnd"/>
      <w:r w:rsidR="00DC1DBF">
        <w:t xml:space="preserve"> gebruikers home page maken en stijlen.</w:t>
      </w:r>
    </w:p>
    <w:p w14:paraId="63E644F7" w14:textId="140D60BC" w:rsidR="00465EEB" w:rsidRDefault="00465EEB" w:rsidP="00465EEB">
      <w:r>
        <w:t>Week 26:</w:t>
      </w:r>
      <w:r w:rsidR="00DC1DBF">
        <w:t xml:space="preserve"> De post pagina maken.</w:t>
      </w:r>
    </w:p>
    <w:p w14:paraId="73C901D1" w14:textId="7F3ECC7E" w:rsidR="00465EEB" w:rsidRPr="00B648CB" w:rsidRDefault="00465EEB" w:rsidP="00465EEB">
      <w:r>
        <w:t>Week 27</w:t>
      </w:r>
      <w:r w:rsidR="00DC1DBF">
        <w:t>:  Alles afronden en presenteren.</w:t>
      </w:r>
    </w:p>
    <w:sectPr w:rsidR="00465EEB" w:rsidRPr="00B648CB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BEF8" w14:textId="77777777" w:rsidR="005C2285" w:rsidRDefault="005C2285">
      <w:pPr>
        <w:spacing w:after="0" w:line="240" w:lineRule="auto"/>
      </w:pPr>
      <w:r>
        <w:separator/>
      </w:r>
    </w:p>
  </w:endnote>
  <w:endnote w:type="continuationSeparator" w:id="0">
    <w:p w14:paraId="3A173314" w14:textId="77777777" w:rsidR="005C2285" w:rsidRDefault="005C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0818" w14:textId="77777777" w:rsidR="003C589C" w:rsidRDefault="003C589C">
    <w:pPr>
      <w:jc w:val="right"/>
    </w:pPr>
  </w:p>
  <w:p w14:paraId="04D44D16" w14:textId="77777777" w:rsidR="003C589C" w:rsidRDefault="000E5C88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E68422" w:themeColor="accent3"/>
      </w:rPr>
      <w:t>□</w:t>
    </w:r>
    <w:r>
      <w:t xml:space="preserve"> </w:t>
    </w:r>
  </w:p>
  <w:p w14:paraId="049F31CB" w14:textId="77777777" w:rsidR="003C589C" w:rsidRDefault="000E5C88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201999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1E6FF55F">
            <v:group id="Groep 4" style="width:183.3pt;height:3.55pt;mso-position-horizontal-relative:char;mso-position-vertical-relative:line" coordsize="3666,71" coordorigin="7606,15084" o:spid="_x0000_s1026" w14:anchorId="52C7F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5" style="position:absolute;left:8548;top:15084;width:2723;height:0;rotation:180;visibility:visible;mso-wrap-style:square" o:spid="_x0000_s1027" strokecolor="#438086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/>
              <v:shape id="AutoShape 6" style="position:absolute;left:7606;top:15155;width:3666;height:0;rotation:180;visibility:visible;mso-wrap-style:square" o:spid="_x0000_s1028" strokecolor="#438086" strokeweight="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/>
              <w10:anchorlock/>
            </v:group>
          </w:pict>
        </mc:Fallback>
      </mc:AlternateContent>
    </w:r>
  </w:p>
  <w:p w14:paraId="53128261" w14:textId="77777777" w:rsidR="003C589C" w:rsidRDefault="003C589C">
    <w:pPr>
      <w:pStyle w:val="Geenafstand"/>
      <w:rPr>
        <w:sz w:val="2"/>
        <w:szCs w:val="2"/>
      </w:rPr>
    </w:pPr>
  </w:p>
  <w:p w14:paraId="62486C05" w14:textId="77777777" w:rsidR="003C589C" w:rsidRDefault="003C589C"/>
  <w:p w14:paraId="4101652C" w14:textId="77777777" w:rsidR="003C589C" w:rsidRDefault="003C589C"/>
  <w:p w14:paraId="4B99056E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B9AB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E652A" w14:textId="77777777" w:rsidR="005C2285" w:rsidRDefault="005C2285">
      <w:pPr>
        <w:spacing w:after="0" w:line="240" w:lineRule="auto"/>
      </w:pPr>
      <w:r>
        <w:separator/>
      </w:r>
    </w:p>
  </w:footnote>
  <w:footnote w:type="continuationSeparator" w:id="0">
    <w:p w14:paraId="2C423B49" w14:textId="77777777" w:rsidR="005C2285" w:rsidRDefault="005C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A807B53" w14:textId="77777777" w:rsidR="003C589C" w:rsidRDefault="00FE3C2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Plan van Aanpak</w:t>
        </w:r>
      </w:p>
    </w:sdtContent>
  </w:sdt>
  <w:p w14:paraId="0DFAE634" w14:textId="77777777" w:rsidR="003C589C" w:rsidRDefault="000E5C88">
    <w:pPr>
      <w:jc w:val="center"/>
      <w:rPr>
        <w:color w:val="6076B4" w:themeColor="accent1"/>
      </w:rPr>
    </w:pPr>
    <w:r>
      <w:rPr>
        <w:rFonts w:ascii="Symbol" w:eastAsia="Symbol" w:hAnsi="Symbol" w:cs="Symbol"/>
        <w:color w:val="6076B4" w:themeColor="accent1"/>
      </w:rPr>
      <w:t>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4572F"/>
    <w:rsid w:val="000C52C0"/>
    <w:rsid w:val="000E5C88"/>
    <w:rsid w:val="001B53D3"/>
    <w:rsid w:val="00310783"/>
    <w:rsid w:val="003C589C"/>
    <w:rsid w:val="004258E6"/>
    <w:rsid w:val="00465EEB"/>
    <w:rsid w:val="004F7A96"/>
    <w:rsid w:val="005C2285"/>
    <w:rsid w:val="005C74F5"/>
    <w:rsid w:val="005E562D"/>
    <w:rsid w:val="006B6170"/>
    <w:rsid w:val="006D7C18"/>
    <w:rsid w:val="00AE1D62"/>
    <w:rsid w:val="00B648CB"/>
    <w:rsid w:val="00DC1DBF"/>
    <w:rsid w:val="00FE3C2E"/>
    <w:rsid w:val="02CD3BE4"/>
    <w:rsid w:val="0D67E11D"/>
    <w:rsid w:val="14FBFA61"/>
    <w:rsid w:val="1AF65F19"/>
    <w:rsid w:val="39B96374"/>
    <w:rsid w:val="4276B490"/>
    <w:rsid w:val="47D4E6B0"/>
    <w:rsid w:val="4A6659D5"/>
    <w:rsid w:val="4DBE7B50"/>
    <w:rsid w:val="4E3B7D14"/>
    <w:rsid w:val="5B625B8F"/>
    <w:rsid w:val="5D0C10F3"/>
    <w:rsid w:val="793F8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54A5A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6E4250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6E4250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016EE4"/>
    <w:rsid w:val="000F14FD"/>
    <w:rsid w:val="005E562D"/>
    <w:rsid w:val="006E4250"/>
    <w:rsid w:val="0086043D"/>
    <w:rsid w:val="00C25CBB"/>
    <w:rsid w:val="00E0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3C6F3D893D0478451F9FB56532CF3" ma:contentTypeVersion="12" ma:contentTypeDescription="Een nieuw document maken." ma:contentTypeScope="" ma:versionID="8bc3bb8021cb6ca4dc6cf208ca1431cd">
  <xsd:schema xmlns:xsd="http://www.w3.org/2001/XMLSchema" xmlns:xs="http://www.w3.org/2001/XMLSchema" xmlns:p="http://schemas.microsoft.com/office/2006/metadata/properties" xmlns:ns2="d1b27d1f-275f-44cf-bc73-ceff9e7f3a80" xmlns:ns3="2a97f98b-0b47-4faf-8266-a4a934f36a81" targetNamespace="http://schemas.microsoft.com/office/2006/metadata/properties" ma:root="true" ma:fieldsID="ac46504d03e68aabcdaa715378bdfd1d" ns2:_="" ns3:_="">
    <xsd:import namespace="d1b27d1f-275f-44cf-bc73-ceff9e7f3a80"/>
    <xsd:import namespace="2a97f98b-0b47-4faf-8266-a4a934f36a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7d1f-275f-44cf-bc73-ceff9e7f3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f98b-0b47-4faf-8266-a4a934f36a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A2FEF36-5164-4E6D-9D59-07E7307AD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0E1BF-FBED-419F-895F-FB3DE0841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27d1f-275f-44cf-bc73-ceff9e7f3a80"/>
    <ds:schemaRef ds:uri="2a97f98b-0b47-4faf-8266-a4a934f36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A163C9-5E34-4783-B4DB-398BC333940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1B6D81-6D0E-48F1-9CE6-F0FE8CEE81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C:\Users\Docent\AppData\Roaming\Microsoft\Sjablonen\Rapport (ontwerp Executive).dotx</Template>
  <TotalTime>25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03-06-2021</dc:subject>
  <dc:creator>Docent</dc:creator>
  <cp:keywords/>
  <cp:lastModifiedBy>liam meyvogel</cp:lastModifiedBy>
  <cp:revision>9</cp:revision>
  <cp:lastPrinted>2009-08-05T20:41:00Z</cp:lastPrinted>
  <dcterms:created xsi:type="dcterms:W3CDTF">2017-11-08T14:47:00Z</dcterms:created>
  <dcterms:modified xsi:type="dcterms:W3CDTF">2021-06-03T12:41:00Z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0x0101009013C6F3D893D0478451F9FB56532CF3</vt:lpwstr>
  </property>
</Properties>
</file>