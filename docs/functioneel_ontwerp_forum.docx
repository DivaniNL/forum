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0827C717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11AEC413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90D637E" w14:textId="77777777" w:rsidR="004F7A96" w:rsidRDefault="008A20A5" w:rsidP="00FE3C2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Functioneel Ontwerp</w:t>
                    </w:r>
                  </w:p>
                </w:sdtContent>
              </w:sdt>
            </w:tc>
          </w:tr>
          <w:tr w:rsidR="004F7A96" w14:paraId="641613AA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78A4C492" w14:textId="333F2152" w:rsidR="004F7A96" w:rsidRDefault="008A20A5" w:rsidP="004F7A96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03-06-2021</w:t>
                    </w:r>
                  </w:p>
                </w:sdtContent>
              </w:sdt>
            </w:tc>
          </w:tr>
          <w:tr w:rsidR="004F7A96" w14:paraId="3C5B1097" w14:textId="77777777" w:rsidTr="004F7A96">
            <w:tc>
              <w:tcPr>
                <w:tcW w:w="0" w:type="auto"/>
                <w:vAlign w:val="bottom"/>
              </w:tcPr>
              <w:p w14:paraId="3DFD6010" w14:textId="77777777" w:rsidR="004F7A96" w:rsidRDefault="004F7A96" w:rsidP="004F7A96"/>
            </w:tc>
          </w:tr>
          <w:tr w:rsidR="004F7A96" w14:paraId="4B0E8DF9" w14:textId="77777777" w:rsidTr="004F7A96">
            <w:tc>
              <w:tcPr>
                <w:tcW w:w="0" w:type="auto"/>
                <w:vAlign w:val="bottom"/>
              </w:tcPr>
              <w:p w14:paraId="0C985556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4C8C3DDE" w14:textId="77777777" w:rsidTr="004F7A96">
            <w:tc>
              <w:tcPr>
                <w:tcW w:w="0" w:type="auto"/>
                <w:vAlign w:val="bottom"/>
              </w:tcPr>
              <w:p w14:paraId="0869591C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3B2E5E6B" w14:textId="77777777" w:rsidR="003C589C" w:rsidRDefault="00446490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7CE8F081" w14:textId="77777777" w:rsidR="00E30D3B" w:rsidRDefault="00E30D3B">
      <w:pPr>
        <w:pStyle w:val="Kop1"/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E30D3B"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 xml:space="preserve">Beschrijving van werking van onderdelen van je product </w:t>
      </w:r>
    </w:p>
    <w:p w14:paraId="0F5F8991" w14:textId="77777777" w:rsidR="00E30D3B" w:rsidRPr="00E30D3B" w:rsidRDefault="00E30D3B" w:rsidP="00E30D3B"/>
    <w:p w14:paraId="246C7D6A" w14:textId="3CC7C73E" w:rsidR="008A20A5" w:rsidRDefault="008A20A5" w:rsidP="008A20A5">
      <w:pPr>
        <w:widowControl w:val="0"/>
        <w:spacing w:after="0" w:line="264" w:lineRule="auto"/>
        <w:ind w:left="1440"/>
        <w:contextualSpacing/>
      </w:pPr>
      <w:r>
        <w:t xml:space="preserve">Mijn project bestaat uit 3 grote onderdelen. </w:t>
      </w:r>
      <w:proofErr w:type="gramStart"/>
      <w:r>
        <w:t>De front-end</w:t>
      </w:r>
      <w:proofErr w:type="gramEnd"/>
      <w:r>
        <w:t>, backend en de database.</w:t>
      </w:r>
    </w:p>
    <w:p w14:paraId="62444588" w14:textId="5A753509" w:rsidR="00E30D3B" w:rsidRDefault="008A20A5" w:rsidP="008A20A5">
      <w:pPr>
        <w:widowControl w:val="0"/>
        <w:spacing w:after="0" w:line="264" w:lineRule="auto"/>
        <w:ind w:left="1440"/>
        <w:contextualSpacing/>
      </w:pPr>
      <w:r>
        <w:t xml:space="preserve">Met die 3 onderdelen ga ik een forum maken waar </w:t>
      </w:r>
      <w:proofErr w:type="spellStart"/>
      <w:r>
        <w:t>iederen</w:t>
      </w:r>
      <w:proofErr w:type="spellEnd"/>
      <w:r>
        <w:t xml:space="preserve"> hun foto’s en mening kunnen geven over bepaalde onderwerpen.</w:t>
      </w:r>
    </w:p>
    <w:p w14:paraId="5D8081BE" w14:textId="77777777" w:rsidR="008A20A5" w:rsidRDefault="008A20A5" w:rsidP="008A20A5">
      <w:pPr>
        <w:widowControl w:val="0"/>
        <w:spacing w:after="0" w:line="264" w:lineRule="auto"/>
        <w:ind w:left="1440"/>
        <w:contextualSpacing/>
      </w:pPr>
    </w:p>
    <w:p w14:paraId="7FA9277F" w14:textId="18ABE5E1" w:rsidR="00E30D3B" w:rsidRDefault="00E30D3B" w:rsidP="00AE1D62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E30D3B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Usability</w:t>
      </w:r>
    </w:p>
    <w:p w14:paraId="175D2328" w14:textId="77777777" w:rsidR="00E30D3B" w:rsidRDefault="00E30D3B" w:rsidP="00AE1D62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726B9EAB" w14:textId="1D1F0496" w:rsidR="00E30D3B" w:rsidRDefault="008A20A5" w:rsidP="008A20A5">
      <w:pPr>
        <w:widowControl w:val="0"/>
        <w:spacing w:after="0" w:line="264" w:lineRule="auto"/>
        <w:contextualSpacing/>
      </w:pPr>
      <w:r>
        <w:t>Ik ga mijn forum zo gebruiksvriendelijk mogelijk maken door goed te kijken hoe andere grote forums het doen. En zelf vernieuwingen toe te voegen.</w:t>
      </w:r>
    </w:p>
    <w:p w14:paraId="5D0F920A" w14:textId="77777777" w:rsidR="00E30D3B" w:rsidRDefault="00E30D3B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E30D3B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Doelgroeponderzoek</w:t>
      </w:r>
    </w:p>
    <w:p w14:paraId="37FDBBD2" w14:textId="6DC702E5" w:rsidR="00E30D3B" w:rsidRPr="008A20A5" w:rsidRDefault="008A20A5" w:rsidP="008A20A5">
      <w:pPr>
        <w:widowControl w:val="0"/>
        <w:spacing w:after="0" w:line="264" w:lineRule="auto"/>
        <w:contextualSpacing/>
      </w:pPr>
      <w:r>
        <w:t xml:space="preserve">Mijn project heeft meerdere doelgroepen omdat er veel onderwerpen </w:t>
      </w:r>
      <w:proofErr w:type="spellStart"/>
      <w:r>
        <w:t>besporken</w:t>
      </w:r>
      <w:proofErr w:type="spellEnd"/>
      <w:r>
        <w:t xml:space="preserve"> kunnen </w:t>
      </w:r>
      <w:proofErr w:type="gramStart"/>
      <w:r>
        <w:t xml:space="preserve">worden </w:t>
      </w:r>
      <w:r w:rsidR="006D7C18">
        <w:t>.</w:t>
      </w:r>
      <w:proofErr w:type="gramEnd"/>
    </w:p>
    <w:p w14:paraId="1C1B38AA" w14:textId="77777777" w:rsidR="00E30D3B" w:rsidRDefault="00E30D3B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36CA229C" w14:textId="77777777" w:rsidR="0005602D" w:rsidRDefault="00E30D3B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proofErr w:type="spellStart"/>
      <w:r w:rsidRPr="00E30D3B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Wireframes</w:t>
      </w:r>
      <w:proofErr w:type="spellEnd"/>
    </w:p>
    <w:p w14:paraId="6969B0F1" w14:textId="7C5DD53B" w:rsidR="00E30D3B" w:rsidRPr="0005602D" w:rsidRDefault="0005602D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>
        <w:rPr>
          <w:bCs/>
        </w:rPr>
        <w:t xml:space="preserve">Zie adobe </w:t>
      </w:r>
      <w:proofErr w:type="spellStart"/>
      <w:r>
        <w:rPr>
          <w:bCs/>
        </w:rPr>
        <w:t>xd</w:t>
      </w:r>
      <w:proofErr w:type="spellEnd"/>
      <w:r>
        <w:rPr>
          <w:bCs/>
        </w:rPr>
        <w:t xml:space="preserve"> bestand</w:t>
      </w:r>
      <w:r w:rsidR="00E30D3B">
        <w:rPr>
          <w:b/>
        </w:rPr>
        <w:br/>
      </w:r>
    </w:p>
    <w:p w14:paraId="25673396" w14:textId="77777777" w:rsidR="00AE1D62" w:rsidRDefault="00AE1D62" w:rsidP="00AE1D62">
      <w:pPr>
        <w:rPr>
          <w:b/>
        </w:rPr>
      </w:pPr>
    </w:p>
    <w:p w14:paraId="0332C36F" w14:textId="77777777" w:rsidR="00AE1D62" w:rsidRPr="00AE1D62" w:rsidRDefault="00AE1D62" w:rsidP="00AE1D62">
      <w:pPr>
        <w:rPr>
          <w:b/>
        </w:rPr>
      </w:pPr>
    </w:p>
    <w:p w14:paraId="4D8026CE" w14:textId="77777777" w:rsidR="006D7C18" w:rsidRDefault="006D7C18" w:rsidP="006D7C18"/>
    <w:sectPr w:rsidR="006D7C18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BF976" w14:textId="77777777" w:rsidR="008B3E50" w:rsidRDefault="008B3E50">
      <w:pPr>
        <w:spacing w:after="0" w:line="240" w:lineRule="auto"/>
      </w:pPr>
      <w:r>
        <w:separator/>
      </w:r>
    </w:p>
  </w:endnote>
  <w:endnote w:type="continuationSeparator" w:id="0">
    <w:p w14:paraId="22216D91" w14:textId="77777777" w:rsidR="008B3E50" w:rsidRDefault="008B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2020900000000000000"/>
    <w:charset w:val="80"/>
    <w:family w:val="roman"/>
    <w:notTrueType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7333E" w14:textId="77777777" w:rsidR="003C589C" w:rsidRDefault="003C589C">
    <w:pPr>
      <w:jc w:val="right"/>
    </w:pPr>
  </w:p>
  <w:p w14:paraId="7AD58DEA" w14:textId="77777777" w:rsidR="003C589C" w:rsidRDefault="00446490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6DB23348" w14:textId="77777777" w:rsidR="003C589C" w:rsidRDefault="00446490">
    <w:pPr>
      <w:jc w:val="right"/>
    </w:pPr>
    <w:r>
      <w:rPr>
        <w:noProof/>
      </w:rPr>
      <mc:AlternateContent>
        <mc:Choice Requires="wpg">
          <w:drawing>
            <wp:inline distT="0" distB="0" distL="0" distR="0" wp14:anchorId="0888FEDA" wp14:editId="0AA5976A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F1AF46E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686632EF" w14:textId="77777777" w:rsidR="003C589C" w:rsidRDefault="003C589C">
    <w:pPr>
      <w:pStyle w:val="Geenafstand"/>
      <w:rPr>
        <w:sz w:val="2"/>
        <w:szCs w:val="2"/>
      </w:rPr>
    </w:pPr>
  </w:p>
  <w:p w14:paraId="33BCFCAD" w14:textId="77777777" w:rsidR="003C589C" w:rsidRDefault="003C589C"/>
  <w:p w14:paraId="74364A5E" w14:textId="77777777" w:rsidR="003C589C" w:rsidRDefault="003C589C"/>
  <w:p w14:paraId="61CFE9F6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27268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B1FB1" w14:textId="77777777" w:rsidR="008B3E50" w:rsidRDefault="008B3E50">
      <w:pPr>
        <w:spacing w:after="0" w:line="240" w:lineRule="auto"/>
      </w:pPr>
      <w:r>
        <w:separator/>
      </w:r>
    </w:p>
  </w:footnote>
  <w:footnote w:type="continuationSeparator" w:id="0">
    <w:p w14:paraId="4D617921" w14:textId="77777777" w:rsidR="008B3E50" w:rsidRDefault="008B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4A88907" w14:textId="77777777" w:rsidR="003C589C" w:rsidRDefault="008A20A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Functioneel Ontwerp</w:t>
        </w:r>
      </w:p>
    </w:sdtContent>
  </w:sdt>
  <w:p w14:paraId="309DC682" w14:textId="77777777" w:rsidR="003C589C" w:rsidRDefault="00446490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5602D"/>
    <w:rsid w:val="0026011D"/>
    <w:rsid w:val="003C589C"/>
    <w:rsid w:val="00446490"/>
    <w:rsid w:val="004F7A96"/>
    <w:rsid w:val="006D7C18"/>
    <w:rsid w:val="008A20A5"/>
    <w:rsid w:val="008B3E50"/>
    <w:rsid w:val="00AE1D62"/>
    <w:rsid w:val="00D40660"/>
    <w:rsid w:val="00E30D3B"/>
    <w:rsid w:val="00FB7D84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A9D45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7677E1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7677E1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2020900000000000000"/>
    <w:charset w:val="80"/>
    <w:family w:val="roman"/>
    <w:notTrueType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31645B"/>
    <w:rsid w:val="005E562D"/>
    <w:rsid w:val="007464B8"/>
    <w:rsid w:val="007677E1"/>
    <w:rsid w:val="00C9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5A2C51C-C60E-46E5-AA66-9940CACE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C:\Users\Docent\AppData\Roaming\Microsoft\Sjablonen\Rapport (ontwerp Executive).dotx</Template>
  <TotalTime>1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Aanpak</vt:lpstr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03-06-2021</dc:subject>
  <dc:creator>Docent</dc:creator>
  <cp:keywords/>
  <cp:lastModifiedBy>liam meyvogel</cp:lastModifiedBy>
  <cp:revision>2</cp:revision>
  <cp:lastPrinted>2009-08-05T20:41:00Z</cp:lastPrinted>
  <dcterms:created xsi:type="dcterms:W3CDTF">2021-06-03T11:52:00Z</dcterms:created>
  <dcterms:modified xsi:type="dcterms:W3CDTF">2021-06-03T11:52:00Z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